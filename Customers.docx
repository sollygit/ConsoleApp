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71F1" w14:textId="77777777" w:rsidR="00FC53FC" w:rsidRDefault="00FC53FC" w:rsidP="00583869">
      <w:pPr>
        <w:pStyle w:val="BodyText"/>
      </w:pPr>
    </w:p>
    <w:p w14:paraId="1064F86F" w14:textId="77777777" w:rsidR="00FC53FC" w:rsidRDefault="00FC53FC" w:rsidP="00583869">
      <w:pPr>
        <w:pStyle w:val="BodyText"/>
      </w:pPr>
    </w:p>
    <w:p w14:paraId="1EB6E9F7" w14:textId="56984CE2" w:rsidR="00164234" w:rsidRDefault="00F10E66" w:rsidP="00583869">
      <w:pPr>
        <w:pStyle w:val="BodyText"/>
      </w:pPr>
      <w:r>
        <w:fldChar w:fldCharType="begin"/>
      </w:r>
      <w:r w:rsidR="007B1118">
        <w:instrText xml:space="preserve"> AUTOTEXTLIST \t "&lt;wr:forEach select='$[&amp;apos;Customers&amp;apos;][*]' var='varName1' datasource='JSON' id='Ase1As9e'&gt;"</w:instrText>
      </w:r>
      <w:r>
        <w:fldChar w:fldCharType="separate"/>
      </w:r>
      <w:r w:rsidR="007B1118">
        <w:t>[</w:t>
      </w:r>
      <w:r w:rsidR="007B1118" w:rsidRPr="007B1118">
        <w:rPr>
          <w:color w:val="FF7D0A"/>
        </w:rPr>
        <w:t>*</w:t>
      </w:r>
      <w:r w:rsidR="007B1118">
        <w:t>]</w:t>
      </w:r>
      <w:r>
        <w:fldChar w:fldCharType="end"/>
      </w:r>
    </w:p>
    <w:p w14:paraId="0D5BA640" w14:textId="72A03E34" w:rsidR="00EA390D" w:rsidRDefault="00EA390D" w:rsidP="00583869">
      <w:pPr>
        <w:pStyle w:val="BodyText"/>
      </w:pPr>
      <w:r>
        <w:fldChar w:fldCharType="begin"/>
      </w:r>
      <w:r w:rsidR="007B1118">
        <w:instrText xml:space="preserve"> AUTOTEXTLIST \t "&lt;wr:out select='${varName1.CustomerID}' nickname='CustomerID' datasource='JSON' id='s2MlEpcl'/&gt;"</w:instrText>
      </w:r>
      <w:r>
        <w:fldChar w:fldCharType="separate"/>
      </w:r>
      <w:r w:rsidR="007B1118">
        <w:t>[</w:t>
      </w:r>
      <w:proofErr w:type="spellStart"/>
      <w:r w:rsidR="007B1118" w:rsidRPr="007B1118">
        <w:rPr>
          <w:color w:val="0000FF"/>
        </w:rPr>
        <w:t>CustomerID</w:t>
      </w:r>
      <w:proofErr w:type="spellEnd"/>
      <w:r w:rsidR="007B1118">
        <w:t>]</w:t>
      </w:r>
      <w:r>
        <w:fldChar w:fldCharType="end"/>
      </w:r>
      <w:r>
        <w:t xml:space="preserve">: </w:t>
      </w:r>
      <w:r>
        <w:fldChar w:fldCharType="begin"/>
      </w:r>
      <w:r w:rsidR="007B1118">
        <w:instrText xml:space="preserve"> AUTOTEXTLIST \t "&lt;wr:out select='${varName1.ContactName}' nickname='ContactName' datasource='JSON' id='lQTkEllG'/&gt;"</w:instrText>
      </w:r>
      <w:r>
        <w:fldChar w:fldCharType="separate"/>
      </w:r>
      <w:r w:rsidR="007B1118">
        <w:t>[</w:t>
      </w:r>
      <w:proofErr w:type="spellStart"/>
      <w:r w:rsidR="007B1118" w:rsidRPr="007B1118">
        <w:rPr>
          <w:color w:val="0000FF"/>
        </w:rPr>
        <w:t>ContactName</w:t>
      </w:r>
      <w:proofErr w:type="spellEnd"/>
      <w:r w:rsidR="007B1118">
        <w:t>]</w:t>
      </w:r>
      <w:r>
        <w:fldChar w:fldCharType="end"/>
      </w:r>
    </w:p>
    <w:p w14:paraId="3B874454" w14:textId="628FAB7D" w:rsidR="00F10E66" w:rsidRPr="00164234" w:rsidRDefault="00F10E66" w:rsidP="00583869">
      <w:pPr>
        <w:pStyle w:val="BodyText"/>
      </w:pPr>
      <w:r>
        <w:fldChar w:fldCharType="begin"/>
      </w:r>
      <w:r>
        <w:instrText xml:space="preserve"> AUTOTEXTLIST  \t "&lt;/wr:forEach id='O0PuUrXL'&gt;"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sectPr w:rsidR="00F10E66" w:rsidRPr="00164234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D917" w14:textId="77777777" w:rsidR="001077D0" w:rsidRDefault="001077D0" w:rsidP="00C20C17">
      <w:r>
        <w:separator/>
      </w:r>
    </w:p>
  </w:endnote>
  <w:endnote w:type="continuationSeparator" w:id="0">
    <w:p w14:paraId="23588E08" w14:textId="77777777" w:rsidR="001077D0" w:rsidRDefault="001077D0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7D27" w14:textId="77777777" w:rsidR="001077D0" w:rsidRDefault="001077D0" w:rsidP="00C20C17">
      <w:r>
        <w:separator/>
      </w:r>
    </w:p>
  </w:footnote>
  <w:footnote w:type="continuationSeparator" w:id="0">
    <w:p w14:paraId="1D05BDB2" w14:textId="77777777" w:rsidR="001077D0" w:rsidRDefault="001077D0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06&gt;eJxFkMFOwzAMhl8l8j3JBkhDrOkugASHcZj2AFnj0KLUqZykg7cnnQa7Wf9vffrsZvc9BjEjpyGSgbVagUDqohvo00DJXj7Crm1OaPm2dXevHtRKbTYgZsuSynhCrjEIRs+Yepmwi+SSAbmGtpk4+iFg+p8E2RENvB8+9rWekVxk4UsIMv9MS5EiPdtsD7Fwh2/kI4gKJOxyFZAp80Xv5U/04rk9cjB9ztOT1l8VoM4DubNlpwiz3kfO/ZKopduCSBgqThYOsiK51LtebUgIQreNvorepiqvly+0v8yfaWI="/>
    <w:docVar w:name="WR_METADATA_KEY" w:val="4a4110ef-9b46-433b-969a-baf29fe97c66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42C6"/>
    <w:rsid w:val="000631A3"/>
    <w:rsid w:val="0006483C"/>
    <w:rsid w:val="000706F6"/>
    <w:rsid w:val="000712DB"/>
    <w:rsid w:val="000727CB"/>
    <w:rsid w:val="00072A93"/>
    <w:rsid w:val="00080D95"/>
    <w:rsid w:val="000878E9"/>
    <w:rsid w:val="00097B80"/>
    <w:rsid w:val="000A0F9A"/>
    <w:rsid w:val="000C530D"/>
    <w:rsid w:val="000E1945"/>
    <w:rsid w:val="000F2A71"/>
    <w:rsid w:val="001077D0"/>
    <w:rsid w:val="001273E5"/>
    <w:rsid w:val="00133204"/>
    <w:rsid w:val="00133315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98D"/>
    <w:rsid w:val="001832DB"/>
    <w:rsid w:val="0018345E"/>
    <w:rsid w:val="00185465"/>
    <w:rsid w:val="001953CE"/>
    <w:rsid w:val="00196C64"/>
    <w:rsid w:val="001A3A04"/>
    <w:rsid w:val="001B6800"/>
    <w:rsid w:val="001C1EC1"/>
    <w:rsid w:val="001C3DFC"/>
    <w:rsid w:val="001C3FA9"/>
    <w:rsid w:val="001D34DC"/>
    <w:rsid w:val="001E3B79"/>
    <w:rsid w:val="001E544B"/>
    <w:rsid w:val="001E5C4A"/>
    <w:rsid w:val="001F4022"/>
    <w:rsid w:val="00202994"/>
    <w:rsid w:val="002036AD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771A"/>
    <w:rsid w:val="00272A90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57F0"/>
    <w:rsid w:val="002F612F"/>
    <w:rsid w:val="00300389"/>
    <w:rsid w:val="00300EFA"/>
    <w:rsid w:val="00301868"/>
    <w:rsid w:val="00301E18"/>
    <w:rsid w:val="00311502"/>
    <w:rsid w:val="00317F97"/>
    <w:rsid w:val="0032498E"/>
    <w:rsid w:val="0032580C"/>
    <w:rsid w:val="00326913"/>
    <w:rsid w:val="00327616"/>
    <w:rsid w:val="0033116F"/>
    <w:rsid w:val="00334D29"/>
    <w:rsid w:val="003413D7"/>
    <w:rsid w:val="0034352B"/>
    <w:rsid w:val="0034362C"/>
    <w:rsid w:val="00350ACE"/>
    <w:rsid w:val="00355E31"/>
    <w:rsid w:val="0035730D"/>
    <w:rsid w:val="0035781C"/>
    <w:rsid w:val="00361F94"/>
    <w:rsid w:val="00364AD0"/>
    <w:rsid w:val="00365252"/>
    <w:rsid w:val="0036724E"/>
    <w:rsid w:val="0038539E"/>
    <w:rsid w:val="003915E9"/>
    <w:rsid w:val="00395234"/>
    <w:rsid w:val="00395CC2"/>
    <w:rsid w:val="003A0096"/>
    <w:rsid w:val="003D0EDA"/>
    <w:rsid w:val="003D3410"/>
    <w:rsid w:val="003F0056"/>
    <w:rsid w:val="003F1AE0"/>
    <w:rsid w:val="003F788E"/>
    <w:rsid w:val="00407DD9"/>
    <w:rsid w:val="00411753"/>
    <w:rsid w:val="00413601"/>
    <w:rsid w:val="00413F41"/>
    <w:rsid w:val="00420398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B4203"/>
    <w:rsid w:val="004B5025"/>
    <w:rsid w:val="004B5A30"/>
    <w:rsid w:val="004C098F"/>
    <w:rsid w:val="004C28A8"/>
    <w:rsid w:val="004C5932"/>
    <w:rsid w:val="004C6B68"/>
    <w:rsid w:val="004D13B3"/>
    <w:rsid w:val="004F2782"/>
    <w:rsid w:val="005010CD"/>
    <w:rsid w:val="00503F81"/>
    <w:rsid w:val="0051310A"/>
    <w:rsid w:val="00516497"/>
    <w:rsid w:val="00523FC4"/>
    <w:rsid w:val="005324FE"/>
    <w:rsid w:val="005349DA"/>
    <w:rsid w:val="005354F1"/>
    <w:rsid w:val="0054048B"/>
    <w:rsid w:val="00543754"/>
    <w:rsid w:val="005439D7"/>
    <w:rsid w:val="00545B3A"/>
    <w:rsid w:val="0056475B"/>
    <w:rsid w:val="00574694"/>
    <w:rsid w:val="00582BC8"/>
    <w:rsid w:val="00583869"/>
    <w:rsid w:val="0059410B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64FB"/>
    <w:rsid w:val="00617000"/>
    <w:rsid w:val="006201C0"/>
    <w:rsid w:val="0062205E"/>
    <w:rsid w:val="006228A9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F1F04"/>
    <w:rsid w:val="006F20C0"/>
    <w:rsid w:val="00704719"/>
    <w:rsid w:val="00715788"/>
    <w:rsid w:val="00717ABD"/>
    <w:rsid w:val="0072148F"/>
    <w:rsid w:val="0072434D"/>
    <w:rsid w:val="0072745D"/>
    <w:rsid w:val="00732B3F"/>
    <w:rsid w:val="007348BD"/>
    <w:rsid w:val="007369B0"/>
    <w:rsid w:val="0074034B"/>
    <w:rsid w:val="00741124"/>
    <w:rsid w:val="007417B4"/>
    <w:rsid w:val="00741811"/>
    <w:rsid w:val="00754A3C"/>
    <w:rsid w:val="00757A53"/>
    <w:rsid w:val="0076367C"/>
    <w:rsid w:val="00767E5E"/>
    <w:rsid w:val="007711FC"/>
    <w:rsid w:val="007735FA"/>
    <w:rsid w:val="007742E5"/>
    <w:rsid w:val="00776912"/>
    <w:rsid w:val="00783B41"/>
    <w:rsid w:val="0078553D"/>
    <w:rsid w:val="00792F67"/>
    <w:rsid w:val="007952F7"/>
    <w:rsid w:val="00795E99"/>
    <w:rsid w:val="007A0BC0"/>
    <w:rsid w:val="007A5790"/>
    <w:rsid w:val="007A67EC"/>
    <w:rsid w:val="007B1118"/>
    <w:rsid w:val="007B215D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27C"/>
    <w:rsid w:val="00801726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1B73"/>
    <w:rsid w:val="008A1F54"/>
    <w:rsid w:val="008A2FA1"/>
    <w:rsid w:val="008A4D2C"/>
    <w:rsid w:val="008A5A63"/>
    <w:rsid w:val="008C6608"/>
    <w:rsid w:val="008C7F05"/>
    <w:rsid w:val="008D0C2C"/>
    <w:rsid w:val="008D0E0C"/>
    <w:rsid w:val="008D524B"/>
    <w:rsid w:val="008D568A"/>
    <w:rsid w:val="008D77F4"/>
    <w:rsid w:val="008E11DE"/>
    <w:rsid w:val="008E59EB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402B"/>
    <w:rsid w:val="009951CD"/>
    <w:rsid w:val="00995BAA"/>
    <w:rsid w:val="009A0B78"/>
    <w:rsid w:val="009A14A8"/>
    <w:rsid w:val="009C2F21"/>
    <w:rsid w:val="009D6143"/>
    <w:rsid w:val="009D656A"/>
    <w:rsid w:val="009E3BD4"/>
    <w:rsid w:val="009E4329"/>
    <w:rsid w:val="009E6379"/>
    <w:rsid w:val="009E767A"/>
    <w:rsid w:val="009F260B"/>
    <w:rsid w:val="009F3881"/>
    <w:rsid w:val="009F4441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7C8E"/>
    <w:rsid w:val="00A30938"/>
    <w:rsid w:val="00A313F5"/>
    <w:rsid w:val="00A34437"/>
    <w:rsid w:val="00A34CC1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554"/>
    <w:rsid w:val="00AD1471"/>
    <w:rsid w:val="00AD374B"/>
    <w:rsid w:val="00AF162A"/>
    <w:rsid w:val="00AF2830"/>
    <w:rsid w:val="00B025B0"/>
    <w:rsid w:val="00B03D47"/>
    <w:rsid w:val="00B04E35"/>
    <w:rsid w:val="00B04E3A"/>
    <w:rsid w:val="00B0585E"/>
    <w:rsid w:val="00B13B18"/>
    <w:rsid w:val="00B17FA4"/>
    <w:rsid w:val="00B27CD8"/>
    <w:rsid w:val="00B36A6A"/>
    <w:rsid w:val="00B47BED"/>
    <w:rsid w:val="00B47EB4"/>
    <w:rsid w:val="00B65361"/>
    <w:rsid w:val="00B665A2"/>
    <w:rsid w:val="00B742E4"/>
    <w:rsid w:val="00B76CD6"/>
    <w:rsid w:val="00B915C6"/>
    <w:rsid w:val="00B94C62"/>
    <w:rsid w:val="00BA0CAD"/>
    <w:rsid w:val="00BA7850"/>
    <w:rsid w:val="00BC0E71"/>
    <w:rsid w:val="00BC1A8C"/>
    <w:rsid w:val="00BC3550"/>
    <w:rsid w:val="00BD1032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588F"/>
    <w:rsid w:val="00C27232"/>
    <w:rsid w:val="00C331AE"/>
    <w:rsid w:val="00C33B32"/>
    <w:rsid w:val="00C34BA8"/>
    <w:rsid w:val="00C363ED"/>
    <w:rsid w:val="00C402B2"/>
    <w:rsid w:val="00C506C2"/>
    <w:rsid w:val="00C61202"/>
    <w:rsid w:val="00C61870"/>
    <w:rsid w:val="00C62DE6"/>
    <w:rsid w:val="00C65194"/>
    <w:rsid w:val="00C7747D"/>
    <w:rsid w:val="00C819A7"/>
    <w:rsid w:val="00C93CEE"/>
    <w:rsid w:val="00C951A2"/>
    <w:rsid w:val="00CA13B0"/>
    <w:rsid w:val="00CA7A69"/>
    <w:rsid w:val="00CB56B9"/>
    <w:rsid w:val="00CB57FB"/>
    <w:rsid w:val="00CC468A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61599"/>
    <w:rsid w:val="00D61606"/>
    <w:rsid w:val="00D64B44"/>
    <w:rsid w:val="00D669F4"/>
    <w:rsid w:val="00D72B62"/>
    <w:rsid w:val="00D77058"/>
    <w:rsid w:val="00D77F33"/>
    <w:rsid w:val="00D866B7"/>
    <w:rsid w:val="00D87E12"/>
    <w:rsid w:val="00D93867"/>
    <w:rsid w:val="00D96F55"/>
    <w:rsid w:val="00D97174"/>
    <w:rsid w:val="00DA02C8"/>
    <w:rsid w:val="00DA763B"/>
    <w:rsid w:val="00DB1E61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23079"/>
    <w:rsid w:val="00E26F06"/>
    <w:rsid w:val="00E30CF6"/>
    <w:rsid w:val="00E312C9"/>
    <w:rsid w:val="00E3389E"/>
    <w:rsid w:val="00E40358"/>
    <w:rsid w:val="00E42101"/>
    <w:rsid w:val="00E64B92"/>
    <w:rsid w:val="00E70AF3"/>
    <w:rsid w:val="00E769DE"/>
    <w:rsid w:val="00E76A86"/>
    <w:rsid w:val="00E773C1"/>
    <w:rsid w:val="00E87A8D"/>
    <w:rsid w:val="00E91438"/>
    <w:rsid w:val="00E9318C"/>
    <w:rsid w:val="00EA089F"/>
    <w:rsid w:val="00EA390D"/>
    <w:rsid w:val="00EA459E"/>
    <w:rsid w:val="00EB052B"/>
    <w:rsid w:val="00EB38AA"/>
    <w:rsid w:val="00EC1932"/>
    <w:rsid w:val="00EC7BB0"/>
    <w:rsid w:val="00ED60EE"/>
    <w:rsid w:val="00EF6218"/>
    <w:rsid w:val="00F000C2"/>
    <w:rsid w:val="00F04C29"/>
    <w:rsid w:val="00F10E66"/>
    <w:rsid w:val="00F34109"/>
    <w:rsid w:val="00F44635"/>
    <w:rsid w:val="00F47F80"/>
    <w:rsid w:val="00F6139E"/>
    <w:rsid w:val="00F63CF4"/>
    <w:rsid w:val="00F77DB4"/>
    <w:rsid w:val="00F82494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143</TotalTime>
  <Pages>1</Pages>
  <Words>4</Words>
  <Characters>39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10</cp:revision>
  <cp:lastPrinted>2023-11-01T03:55:00Z</cp:lastPrinted>
  <dcterms:created xsi:type="dcterms:W3CDTF">2024-02-05T00:56:00Z</dcterms:created>
  <dcterms:modified xsi:type="dcterms:W3CDTF">2024-02-05T03:22:00Z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